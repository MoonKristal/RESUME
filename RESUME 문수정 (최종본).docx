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레이아웃 표"/>
      </w:tblPr>
      <w:tblGrid>
        <w:gridCol w:w="6010"/>
        <w:gridCol w:w="4312"/>
      </w:tblGrid>
      <w:tr w:rsidR="004A7542" w:rsidRPr="001F12CF" w:rsidTr="00B67D93">
        <w:trPr>
          <w:trHeight w:val="12246"/>
          <w:jc w:val="center"/>
        </w:trPr>
        <w:tc>
          <w:tcPr>
            <w:tcW w:w="6057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54" w:type="dxa"/>
              <w:tblInd w:w="17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6054"/>
            </w:tblGrid>
            <w:tr w:rsidR="004A7542" w:rsidRPr="001F12CF" w:rsidTr="00B67D93">
              <w:trPr>
                <w:trHeight w:val="122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B169BE" w:rsidRPr="00B10CBF" w:rsidRDefault="00AB7331" w:rsidP="00DD03C2">
                  <w:pPr>
                    <w:pStyle w:val="1"/>
                    <w:rPr>
                      <w:rFonts w:ascii="맑은 고딕" w:hAnsi="맑은 고딕"/>
                    </w:rPr>
                  </w:pPr>
                  <w:r w:rsidRPr="00B10CBF">
                    <w:rPr>
                      <w:rFonts w:ascii="맑은 고딕" w:hAnsi="맑은 고딕"/>
                    </w:rPr>
                    <w:t>experience</w:t>
                  </w:r>
                </w:p>
                <w:p w:rsidR="00B10CBF" w:rsidRDefault="00B10CBF" w:rsidP="003E1FF1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>
                    <w:rPr>
                      <w:rFonts w:ascii="맑은 고딕" w:hAnsi="맑은 고딕" w:cstheme="majorBidi"/>
                      <w:b/>
                      <w:szCs w:val="26"/>
                    </w:rPr>
                    <w:t xml:space="preserve">Junior Coordinator of </w:t>
                  </w:r>
                  <w:r w:rsidR="00B67D93">
                    <w:rPr>
                      <w:rFonts w:ascii="맑은 고딕" w:hAnsi="맑은 고딕" w:cstheme="majorBidi"/>
                      <w:b/>
                      <w:szCs w:val="26"/>
                    </w:rPr>
                    <w:t>I</w:t>
                  </w:r>
                  <w:r>
                    <w:rPr>
                      <w:rFonts w:ascii="맑은 고딕" w:hAnsi="맑은 고딕" w:cstheme="majorBidi"/>
                      <w:b/>
                      <w:szCs w:val="26"/>
                    </w:rPr>
                    <w:t>nternational affairs division</w:t>
                  </w:r>
                </w:p>
                <w:p w:rsidR="003E1FF1" w:rsidRPr="00DD03C2" w:rsidRDefault="003E1FF1" w:rsidP="003E1FF1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 w:rsidRPr="00B10CBF">
                    <w:rPr>
                      <w:rFonts w:ascii="맑은 고딕" w:hAnsi="맑은 고딕" w:cstheme="majorBidi"/>
                      <w:i/>
                      <w:szCs w:val="26"/>
                    </w:rPr>
                    <w:t>(September 2016 - June 2018)</w:t>
                  </w:r>
                </w:p>
                <w:p w:rsidR="003E1FF1" w:rsidRDefault="003E1FF1" w:rsidP="003E1FF1">
                  <w:pPr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Matched with a Chinese student who majored in Korean language enhancing our language skill for Chinese and Korean.</w:t>
                  </w:r>
                </w:p>
                <w:p w:rsidR="00B67D93" w:rsidRDefault="00B10CBF" w:rsidP="00F20776">
                  <w:pPr>
                    <w:pStyle w:val="2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 xml:space="preserve">Assistant Promoter of </w:t>
                  </w:r>
                  <w:r w:rsidR="00B67D93">
                    <w:rPr>
                      <w:rFonts w:ascii="맑은 고딕" w:hAnsi="맑은 고딕"/>
                    </w:rPr>
                    <w:t>Admission Dept.</w:t>
                  </w:r>
                  <w:r w:rsidR="00F20776">
                    <w:rPr>
                      <w:rFonts w:ascii="맑은 고딕" w:hAnsi="맑은 고딕"/>
                    </w:rPr>
                    <w:t xml:space="preserve"> </w:t>
                  </w:r>
                </w:p>
                <w:p w:rsidR="00F20776" w:rsidRPr="00B67D93" w:rsidRDefault="00B67D93" w:rsidP="00F20776">
                  <w:pPr>
                    <w:pStyle w:val="2"/>
                    <w:rPr>
                      <w:rFonts w:ascii="맑은 고딕" w:hAnsi="맑은 고딕"/>
                      <w:b w:val="0"/>
                      <w:i/>
                    </w:rPr>
                  </w:pPr>
                  <w:r>
                    <w:rPr>
                      <w:rFonts w:ascii="맑은 고딕" w:hAnsi="맑은 고딕"/>
                      <w:b w:val="0"/>
                      <w:i/>
                    </w:rPr>
                    <w:t>(</w:t>
                  </w:r>
                  <w:r w:rsidRPr="00B67D93">
                    <w:rPr>
                      <w:rFonts w:ascii="맑은 고딕" w:hAnsi="맑은 고딕"/>
                      <w:b w:val="0"/>
                      <w:i/>
                    </w:rPr>
                    <w:t>September 2017</w:t>
                  </w:r>
                  <w:r>
                    <w:rPr>
                      <w:rFonts w:ascii="맑은 고딕" w:hAnsi="맑은 고딕"/>
                      <w:b w:val="0"/>
                      <w:i/>
                    </w:rPr>
                    <w:t>)</w:t>
                  </w:r>
                </w:p>
                <w:p w:rsidR="00F20776" w:rsidRDefault="00F20776" w:rsidP="00F20776">
                  <w:pPr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Explained how to pay tuition, get student id card and gave some tips to adjust to China</w:t>
                  </w:r>
                  <w:r w:rsidR="003E1FF1">
                    <w:rPr>
                      <w:rFonts w:ascii="맑은 고딕" w:hAnsi="맑은 고딕"/>
                    </w:rPr>
                    <w:t>.</w:t>
                  </w:r>
                </w:p>
                <w:p w:rsidR="00B67D93" w:rsidRDefault="00B67D93" w:rsidP="00254E45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>
                    <w:rPr>
                      <w:rFonts w:ascii="맑은 고딕" w:hAnsi="맑은 고딕" w:cstheme="majorBidi"/>
                      <w:b/>
                      <w:szCs w:val="26"/>
                    </w:rPr>
                    <w:t>Assistant Promoter and Administration</w:t>
                  </w:r>
                </w:p>
                <w:p w:rsidR="00254E45" w:rsidRPr="00B67D93" w:rsidRDefault="00F20776" w:rsidP="00254E45">
                  <w:pPr>
                    <w:rPr>
                      <w:rFonts w:ascii="맑은 고딕" w:hAnsi="맑은 고딕" w:cstheme="majorBidi"/>
                      <w:i/>
                      <w:szCs w:val="26"/>
                    </w:rPr>
                  </w:pPr>
                  <w:r w:rsidRPr="00B67D93">
                    <w:rPr>
                      <w:rFonts w:ascii="맑은 고딕" w:hAnsi="맑은 고딕" w:cstheme="majorBidi"/>
                      <w:i/>
                      <w:szCs w:val="26"/>
                    </w:rPr>
                    <w:t>(June 2018)</w:t>
                  </w:r>
                </w:p>
                <w:p w:rsidR="00F20776" w:rsidRDefault="00254E45" w:rsidP="00B169BE">
                  <w:pPr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Planned and implemented strategies for better operation</w:t>
                  </w:r>
                  <w:r w:rsidR="00B169BE">
                    <w:rPr>
                      <w:rFonts w:ascii="맑은 고딕" w:hAnsi="맑은 고딕"/>
                    </w:rPr>
                    <w:t xml:space="preserve">. In addition, </w:t>
                  </w:r>
                  <w:r w:rsidR="003D3227" w:rsidRPr="003D3227">
                    <w:rPr>
                      <w:rFonts w:ascii="맑은 고딕" w:hAnsi="맑은 고딕"/>
                    </w:rPr>
                    <w:t xml:space="preserve">promoted </w:t>
                  </w:r>
                  <w:r w:rsidR="00B67D93">
                    <w:rPr>
                      <w:rFonts w:ascii="맑은 고딕" w:hAnsi="맑은 고딕"/>
                    </w:rPr>
                    <w:t>services and products to walk-in customers. Any ad-hoc admin duties assigned.</w:t>
                  </w:r>
                </w:p>
                <w:p w:rsidR="004A7542" w:rsidRPr="001F12CF" w:rsidRDefault="00AB7331" w:rsidP="00346ED4">
                  <w:pPr>
                    <w:pStyle w:val="1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skills</w:t>
                  </w:r>
                </w:p>
                <w:p w:rsidR="00AB7331" w:rsidRPr="00D90BF7" w:rsidRDefault="00AB7331" w:rsidP="00AB7331">
                  <w:pPr>
                    <w:pStyle w:val="2"/>
                    <w:rPr>
                      <w:rFonts w:ascii="맑은 고딕" w:hAnsi="맑은 고딕" w:cstheme="minorBidi"/>
                      <w:b w:val="0"/>
                      <w:szCs w:val="22"/>
                    </w:rPr>
                  </w:pP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Native </w:t>
                  </w:r>
                  <w:r w:rsidRPr="00D90BF7">
                    <w:rPr>
                      <w:rFonts w:ascii="맑은 고딕" w:hAnsi="맑은 고딕"/>
                    </w:rPr>
                    <w:t>Korean</w:t>
                  </w:r>
                </w:p>
                <w:p w:rsidR="00AB7331" w:rsidRPr="00D90BF7" w:rsidRDefault="00AB7331" w:rsidP="00AB7331">
                  <w:pPr>
                    <w:pStyle w:val="2"/>
                    <w:rPr>
                      <w:rFonts w:ascii="맑은 고딕" w:hAnsi="맑은 고딕" w:cstheme="minorBidi"/>
                      <w:b w:val="0"/>
                      <w:szCs w:val="22"/>
                    </w:rPr>
                  </w:pP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Intermediate </w:t>
                  </w:r>
                  <w:r w:rsidRPr="00D90BF7">
                    <w:rPr>
                      <w:rFonts w:ascii="맑은 고딕" w:hAnsi="맑은 고딕"/>
                    </w:rPr>
                    <w:t>English</w:t>
                  </w: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 skill for writing, reading, listening and speaking </w:t>
                  </w:r>
                </w:p>
                <w:p w:rsidR="00AB7331" w:rsidRPr="00D90BF7" w:rsidRDefault="00AB7331" w:rsidP="00AB7331">
                  <w:pPr>
                    <w:pStyle w:val="2"/>
                    <w:rPr>
                      <w:rFonts w:ascii="맑은 고딕" w:hAnsi="맑은 고딕" w:cstheme="minorBidi"/>
                      <w:b w:val="0"/>
                      <w:szCs w:val="22"/>
                    </w:rPr>
                  </w:pP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Advanced </w:t>
                  </w:r>
                  <w:r w:rsidRPr="00D90BF7">
                    <w:rPr>
                      <w:rFonts w:ascii="맑은 고딕" w:hAnsi="맑은 고딕"/>
                    </w:rPr>
                    <w:t>Chinese</w:t>
                  </w: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 skills for writing, reading, listening and speaking </w:t>
                  </w:r>
                </w:p>
                <w:p w:rsidR="00AB7331" w:rsidRPr="00D90BF7" w:rsidRDefault="00AB7331" w:rsidP="00AB7331">
                  <w:pPr>
                    <w:pStyle w:val="2"/>
                    <w:rPr>
                      <w:rFonts w:ascii="맑은 고딕" w:hAnsi="맑은 고딕" w:cstheme="minorBidi"/>
                      <w:b w:val="0"/>
                      <w:szCs w:val="22"/>
                    </w:rPr>
                  </w:pP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Basic </w:t>
                  </w:r>
                  <w:r w:rsidRPr="00D90BF7">
                    <w:rPr>
                      <w:rFonts w:ascii="맑은 고딕" w:hAnsi="맑은 고딕"/>
                    </w:rPr>
                    <w:t>Japanese</w:t>
                  </w: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 skills for listening and speaking </w:t>
                  </w:r>
                </w:p>
                <w:p w:rsidR="006462A3" w:rsidRPr="006462A3" w:rsidRDefault="00AB7331" w:rsidP="006462A3">
                  <w:pPr>
                    <w:pStyle w:val="2"/>
                    <w:rPr>
                      <w:rFonts w:ascii="맑은 고딕" w:hAnsi="맑은 고딕"/>
                    </w:rPr>
                  </w:pP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Can deal with </w:t>
                  </w:r>
                  <w:r w:rsidRPr="00D90BF7">
                    <w:rPr>
                      <w:rFonts w:ascii="맑은 고딕" w:hAnsi="맑은 고딕"/>
                    </w:rPr>
                    <w:t>Microsoft Word</w:t>
                  </w: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, </w:t>
                  </w:r>
                  <w:proofErr w:type="spellStart"/>
                  <w:r w:rsidR="00D90BF7">
                    <w:rPr>
                      <w:rFonts w:ascii="맑은 고딕" w:hAnsi="맑은 고딕"/>
                    </w:rPr>
                    <w:t>Powerpoint</w:t>
                  </w:r>
                  <w:proofErr w:type="spellEnd"/>
                  <w:r w:rsidRPr="00D90BF7">
                    <w:rPr>
                      <w:rFonts w:ascii="맑은 고딕" w:hAnsi="맑은 고딕"/>
                    </w:rPr>
                    <w:t xml:space="preserve"> </w:t>
                  </w:r>
                  <w:r w:rsidRPr="00D90BF7">
                    <w:rPr>
                      <w:rFonts w:ascii="맑은 고딕" w:hAnsi="맑은 고딕" w:cstheme="minorBidi"/>
                      <w:b w:val="0"/>
                      <w:szCs w:val="22"/>
                    </w:rPr>
                    <w:t xml:space="preserve">and </w:t>
                  </w:r>
                  <w:r w:rsidR="00D90BF7">
                    <w:rPr>
                      <w:rFonts w:ascii="맑은 고딕" w:hAnsi="맑은 고딕"/>
                    </w:rPr>
                    <w:t>Excel</w:t>
                  </w:r>
                </w:p>
              </w:tc>
            </w:tr>
          </w:tbl>
          <w:p w:rsidR="004A7542" w:rsidRPr="001F12CF" w:rsidRDefault="004A7542" w:rsidP="00346ED4">
            <w:pPr>
              <w:rPr>
                <w:rFonts w:ascii="맑은 고딕" w:hAnsi="맑은 고딕"/>
              </w:rPr>
            </w:pPr>
          </w:p>
        </w:tc>
        <w:tc>
          <w:tcPr>
            <w:tcW w:w="4346" w:type="dxa"/>
            <w:tcBorders>
              <w:left w:val="single" w:sz="12" w:space="0" w:color="FFD556" w:themeColor="accent1"/>
            </w:tcBorders>
          </w:tcPr>
          <w:p w:rsidR="00820003" w:rsidRDefault="00820003" w:rsidP="00820003">
            <w:pPr>
              <w:jc w:val="both"/>
            </w:pPr>
          </w:p>
          <w:p w:rsidR="00820003" w:rsidRDefault="00820003">
            <w:r>
              <w:rPr>
                <w:noProof/>
              </w:rPr>
              <w:drawing>
                <wp:inline distT="0" distB="0" distL="0" distR="0">
                  <wp:extent cx="1892265" cy="25195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akaoTalk_20191014_15454118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65" cy="251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003" w:rsidRDefault="00820003" w:rsidP="00820003">
            <w:pPr>
              <w:jc w:val="both"/>
            </w:pPr>
          </w:p>
          <w:tbl>
            <w:tblPr>
              <w:tblW w:w="4958" w:type="pct"/>
              <w:tblInd w:w="5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4261"/>
            </w:tblGrid>
            <w:tr w:rsidR="004A7542" w:rsidRPr="001F12CF" w:rsidTr="00724BA0">
              <w:trPr>
                <w:trHeight w:val="349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D90BF7" w:rsidRPr="00D90BF7" w:rsidRDefault="00D90BF7" w:rsidP="00D90BF7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 w:rsidRPr="00D90BF7">
                    <w:rPr>
                      <w:rFonts w:ascii="맑은 고딕" w:hAnsi="맑은 고딕" w:cstheme="majorBidi"/>
                      <w:b/>
                      <w:szCs w:val="26"/>
                    </w:rPr>
                    <w:t>Date of birth:</w:t>
                  </w:r>
                </w:p>
                <w:p w:rsidR="00D90BF7" w:rsidRPr="00820003" w:rsidRDefault="00D90BF7" w:rsidP="00D90BF7">
                  <w:r w:rsidRPr="00820003">
                    <w:t>19.05.1998</w:t>
                  </w:r>
                </w:p>
                <w:p w:rsidR="00AB7331" w:rsidRPr="00D90BF7" w:rsidRDefault="00D90BF7" w:rsidP="00346ED4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 w:rsidRPr="00D90BF7">
                    <w:rPr>
                      <w:rFonts w:ascii="맑은 고딕" w:hAnsi="맑은 고딕" w:cstheme="majorBidi" w:hint="eastAsia"/>
                      <w:b/>
                      <w:szCs w:val="26"/>
                    </w:rPr>
                    <w:t>N</w:t>
                  </w:r>
                  <w:r w:rsidRPr="00D90BF7">
                    <w:rPr>
                      <w:rFonts w:ascii="맑은 고딕" w:hAnsi="맑은 고딕" w:cstheme="majorBidi"/>
                      <w:b/>
                      <w:szCs w:val="26"/>
                    </w:rPr>
                    <w:t>ationality:</w:t>
                  </w:r>
                </w:p>
                <w:p w:rsidR="00D90BF7" w:rsidRPr="00820003" w:rsidRDefault="00D90BF7" w:rsidP="00D90BF7">
                  <w:r w:rsidRPr="00820003">
                    <w:t>South of Korea</w:t>
                  </w:r>
                </w:p>
                <w:p w:rsidR="005D2AFC" w:rsidRPr="00D90BF7" w:rsidRDefault="005D2AFC" w:rsidP="005D2AFC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 w:rsidRPr="00D90BF7">
                    <w:rPr>
                      <w:rFonts w:ascii="맑은 고딕" w:hAnsi="맑은 고딕" w:cstheme="majorBidi" w:hint="eastAsia"/>
                      <w:b/>
                      <w:szCs w:val="26"/>
                    </w:rPr>
                    <w:t>M</w:t>
                  </w:r>
                  <w:r w:rsidRPr="00D90BF7">
                    <w:rPr>
                      <w:rFonts w:ascii="맑은 고딕" w:hAnsi="맑은 고딕" w:cstheme="majorBidi"/>
                      <w:b/>
                      <w:szCs w:val="26"/>
                    </w:rPr>
                    <w:t>arital Status:</w:t>
                  </w:r>
                </w:p>
                <w:p w:rsidR="005D2AFC" w:rsidRDefault="005D2AFC" w:rsidP="005D2AFC">
                  <w:r w:rsidRPr="00820003">
                    <w:rPr>
                      <w:rFonts w:hint="eastAsia"/>
                    </w:rPr>
                    <w:t>S</w:t>
                  </w:r>
                  <w:r w:rsidRPr="00820003">
                    <w:t>ingle</w:t>
                  </w:r>
                </w:p>
                <w:p w:rsidR="006462A3" w:rsidRPr="006462A3" w:rsidRDefault="006462A3" w:rsidP="005D2AFC">
                  <w:pPr>
                    <w:rPr>
                      <w:rFonts w:ascii="맑은 고딕" w:hAnsi="맑은 고딕" w:cstheme="majorBidi"/>
                      <w:b/>
                      <w:szCs w:val="26"/>
                    </w:rPr>
                  </w:pPr>
                  <w:r w:rsidRPr="006462A3">
                    <w:rPr>
                      <w:rFonts w:ascii="맑은 고딕" w:hAnsi="맑은 고딕" w:cstheme="majorBidi" w:hint="eastAsia"/>
                      <w:b/>
                      <w:szCs w:val="26"/>
                    </w:rPr>
                    <w:t>E</w:t>
                  </w:r>
                  <w:r w:rsidRPr="006462A3">
                    <w:rPr>
                      <w:rFonts w:ascii="맑은 고딕" w:hAnsi="맑은 고딕" w:cstheme="majorBidi"/>
                      <w:b/>
                      <w:szCs w:val="26"/>
                    </w:rPr>
                    <w:t>mail Address:</w:t>
                  </w:r>
                </w:p>
                <w:p w:rsidR="00820003" w:rsidRPr="005D2AFC" w:rsidRDefault="004D5E9E" w:rsidP="005D2AFC">
                  <w:pPr>
                    <w:rPr>
                      <w:rFonts w:ascii="맑은 고딕" w:hAnsi="맑은 고딕"/>
                    </w:rPr>
                  </w:pPr>
                  <w:hyperlink r:id="rId10" w:history="1">
                    <w:r w:rsidR="006462A3" w:rsidRPr="008105FE">
                      <w:rPr>
                        <w:rStyle w:val="af9"/>
                        <w:rFonts w:ascii="맑은 고딕" w:hAnsi="맑은 고딕"/>
                      </w:rPr>
                      <w:t>anstnwjd22@gmail.com</w:t>
                    </w:r>
                  </w:hyperlink>
                </w:p>
              </w:tc>
            </w:tr>
            <w:tr w:rsidR="004A7542" w:rsidRPr="001F12CF" w:rsidTr="00B67D93">
              <w:trPr>
                <w:trHeight w:val="368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1F12CF" w:rsidRDefault="00D90BF7" w:rsidP="004A7542">
                  <w:pPr>
                    <w:pStyle w:val="1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Education</w:t>
                  </w:r>
                </w:p>
                <w:p w:rsidR="006462A3" w:rsidRDefault="006462A3" w:rsidP="00AB7331">
                  <w:pPr>
                    <w:pStyle w:val="2"/>
                    <w:rPr>
                      <w:rFonts w:ascii="맑은 고딕" w:hAnsi="맑은 고딕"/>
                    </w:rPr>
                  </w:pPr>
                </w:p>
                <w:p w:rsidR="00B10CBF" w:rsidRDefault="00D90BF7" w:rsidP="00AB7331">
                  <w:pPr>
                    <w:pStyle w:val="2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 w:hint="eastAsia"/>
                    </w:rPr>
                    <w:t>J</w:t>
                  </w:r>
                  <w:r w:rsidR="00B10CBF">
                    <w:rPr>
                      <w:rFonts w:ascii="맑은 고딕" w:hAnsi="맑은 고딕"/>
                    </w:rPr>
                    <w:t>ILIN University</w:t>
                  </w:r>
                </w:p>
                <w:p w:rsidR="004A7542" w:rsidRDefault="00D90BF7" w:rsidP="00AB7331">
                  <w:pPr>
                    <w:pStyle w:val="2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Changchun, China</w:t>
                  </w:r>
                </w:p>
                <w:p w:rsidR="00D90BF7" w:rsidRPr="00D90BF7" w:rsidRDefault="00F20776" w:rsidP="00D90BF7">
                  <w:r w:rsidRPr="003D3227">
                    <w:rPr>
                      <w:rFonts w:ascii="맑은 고딕" w:hAnsi="맑은 고딕"/>
                    </w:rPr>
                    <w:t>Inter</w:t>
                  </w:r>
                  <w:r w:rsidR="003D3227" w:rsidRPr="003D3227">
                    <w:rPr>
                      <w:rFonts w:ascii="맑은 고딕" w:hAnsi="맑은 고딕"/>
                    </w:rPr>
                    <w:t>national Trade</w:t>
                  </w:r>
                  <w:r w:rsidR="003D3227">
                    <w:rPr>
                      <w:rFonts w:ascii="맑은 고딕" w:hAnsi="맑은 고딕"/>
                    </w:rPr>
                    <w:t xml:space="preserve"> of Major</w:t>
                  </w:r>
                </w:p>
              </w:tc>
            </w:tr>
          </w:tbl>
          <w:p w:rsidR="004A7542" w:rsidRPr="001F12CF" w:rsidRDefault="004A7542" w:rsidP="00346ED4">
            <w:pPr>
              <w:rPr>
                <w:rFonts w:ascii="맑은 고딕" w:hAnsi="맑은 고딕"/>
              </w:rPr>
            </w:pPr>
          </w:p>
        </w:tc>
      </w:tr>
    </w:tbl>
    <w:p w:rsidR="00EC26A6" w:rsidRPr="001F12CF" w:rsidRDefault="00EC26A6" w:rsidP="00820003">
      <w:pPr>
        <w:pStyle w:val="a5"/>
        <w:jc w:val="both"/>
        <w:rPr>
          <w:rFonts w:ascii="맑은 고딕" w:eastAsia="맑은 고딕" w:hAnsi="맑은 고딕"/>
        </w:rPr>
      </w:pPr>
      <w:bookmarkStart w:id="0" w:name="_GoBack"/>
      <w:bookmarkEnd w:id="0"/>
    </w:p>
    <w:sectPr w:rsidR="00EC26A6" w:rsidRPr="001F12CF" w:rsidSect="005629BE">
      <w:headerReference w:type="default" r:id="rId11"/>
      <w:footerReference w:type="default" r:id="rId12"/>
      <w:headerReference w:type="first" r:id="rId13"/>
      <w:pgSz w:w="11906" w:h="16838" w:code="9"/>
      <w:pgMar w:top="792" w:right="792" w:bottom="792" w:left="792" w:header="79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E9E" w:rsidRDefault="004D5E9E" w:rsidP="004A7542">
      <w:pPr>
        <w:spacing w:after="0" w:line="240" w:lineRule="auto"/>
      </w:pPr>
      <w:r>
        <w:separator/>
      </w:r>
    </w:p>
  </w:endnote>
  <w:endnote w:type="continuationSeparator" w:id="0">
    <w:p w:rsidR="004D5E9E" w:rsidRDefault="004D5E9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B67D93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E9E" w:rsidRDefault="004D5E9E" w:rsidP="004A7542">
      <w:pPr>
        <w:spacing w:after="0" w:line="240" w:lineRule="auto"/>
      </w:pPr>
      <w:r>
        <w:separator/>
      </w:r>
    </w:p>
  </w:footnote>
  <w:footnote w:type="continuationSeparator" w:id="0">
    <w:p w:rsidR="004D5E9E" w:rsidRDefault="004D5E9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맑은 고딕" w:hAnsi="맑은 고딕"/>
      </w:rPr>
      <w:alias w:val="이름 입력:"/>
      <w:tag w:val="이름 입력:"/>
      <w:id w:val="154995666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546F3" w:rsidRPr="005629BE" w:rsidRDefault="005629BE" w:rsidP="005629BE">
        <w:pPr>
          <w:pStyle w:val="a3"/>
          <w:rPr>
            <w:rFonts w:ascii="맑은 고딕" w:hAnsi="맑은 고딕"/>
          </w:rPr>
        </w:pPr>
        <w:r>
          <w:rPr>
            <w:rFonts w:ascii="맑은 고딕" w:hAnsi="맑은 고딕"/>
          </w:rPr>
          <w:t>sujung mun (Krystal)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맑은 고딕" w:hAnsi="맑은 고딕"/>
      </w:rPr>
      <w:alias w:val="이름 입력:"/>
      <w:tag w:val="이름 입력:"/>
      <w:id w:val="-1357421588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1F12CF" w:rsidRDefault="00B546F3">
        <w:pPr>
          <w:pStyle w:val="a3"/>
          <w:rPr>
            <w:rFonts w:ascii="맑은 고딕" w:hAnsi="맑은 고딕"/>
          </w:rPr>
        </w:pPr>
        <w:r>
          <w:rPr>
            <w:rFonts w:ascii="맑은 고딕" w:hAnsi="맑은 고딕"/>
          </w:rPr>
          <w:t>sujung mun (Krystal)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31"/>
    <w:rsid w:val="00136951"/>
    <w:rsid w:val="00173CA3"/>
    <w:rsid w:val="001808C9"/>
    <w:rsid w:val="001C292B"/>
    <w:rsid w:val="001E4A4B"/>
    <w:rsid w:val="001F12CF"/>
    <w:rsid w:val="00221DCA"/>
    <w:rsid w:val="00232871"/>
    <w:rsid w:val="00236C07"/>
    <w:rsid w:val="00254E45"/>
    <w:rsid w:val="002565F3"/>
    <w:rsid w:val="002876BB"/>
    <w:rsid w:val="00293B83"/>
    <w:rsid w:val="002D075C"/>
    <w:rsid w:val="003D3227"/>
    <w:rsid w:val="003E1FF1"/>
    <w:rsid w:val="00453277"/>
    <w:rsid w:val="00454034"/>
    <w:rsid w:val="004A7542"/>
    <w:rsid w:val="004D5E9E"/>
    <w:rsid w:val="005629BE"/>
    <w:rsid w:val="005D2AFC"/>
    <w:rsid w:val="005E10FC"/>
    <w:rsid w:val="006462A3"/>
    <w:rsid w:val="006A2D34"/>
    <w:rsid w:val="006A3CE7"/>
    <w:rsid w:val="006D12DE"/>
    <w:rsid w:val="006F77C5"/>
    <w:rsid w:val="00724BA0"/>
    <w:rsid w:val="0074140B"/>
    <w:rsid w:val="007823BF"/>
    <w:rsid w:val="00820003"/>
    <w:rsid w:val="00857F01"/>
    <w:rsid w:val="00AB7331"/>
    <w:rsid w:val="00AE648B"/>
    <w:rsid w:val="00B10CBF"/>
    <w:rsid w:val="00B169BE"/>
    <w:rsid w:val="00B546F3"/>
    <w:rsid w:val="00B67D93"/>
    <w:rsid w:val="00B90950"/>
    <w:rsid w:val="00BB1A40"/>
    <w:rsid w:val="00BE5F21"/>
    <w:rsid w:val="00C43D51"/>
    <w:rsid w:val="00D90BF7"/>
    <w:rsid w:val="00DA5B8D"/>
    <w:rsid w:val="00DD03C2"/>
    <w:rsid w:val="00E10171"/>
    <w:rsid w:val="00E676D4"/>
    <w:rsid w:val="00EC26A6"/>
    <w:rsid w:val="00EC7733"/>
    <w:rsid w:val="00ED1C71"/>
    <w:rsid w:val="00ED4E3E"/>
    <w:rsid w:val="00F20776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0D2C6-35E4-4C60-A0F9-018A800A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2CF"/>
    <w:rPr>
      <w:rFonts w:eastAsia="맑은 고딕"/>
    </w:rPr>
  </w:style>
  <w:style w:type="paragraph" w:styleId="1">
    <w:name w:val="heading 1"/>
    <w:basedOn w:val="a"/>
    <w:next w:val="a"/>
    <w:link w:val="1Char"/>
    <w:uiPriority w:val="9"/>
    <w:unhideWhenUsed/>
    <w:qFormat/>
    <w:rsid w:val="001F12CF"/>
    <w:pPr>
      <w:keepNext/>
      <w:keepLines/>
      <w:spacing w:before="360"/>
      <w:contextualSpacing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2CF"/>
    <w:pPr>
      <w:keepNext/>
      <w:keepLines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Char">
    <w:name w:val="제목 1 Char"/>
    <w:basedOn w:val="a0"/>
    <w:link w:val="1"/>
    <w:uiPriority w:val="9"/>
    <w:rsid w:val="001F12CF"/>
    <w:rPr>
      <w:rFonts w:asciiTheme="majorHAnsi" w:eastAsia="맑은 고딕" w:hAnsiTheme="majorHAnsi" w:cstheme="majorBidi"/>
      <w:caps/>
      <w:spacing w:val="50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1F12CF"/>
    <w:rPr>
      <w:rFonts w:asciiTheme="majorHAnsi" w:eastAsia="맑은 고딕" w:hAnsiTheme="majorHAnsi" w:cstheme="majorBidi"/>
      <w:b/>
      <w:szCs w:val="26"/>
    </w:rPr>
  </w:style>
  <w:style w:type="paragraph" w:styleId="a3">
    <w:name w:val="header"/>
    <w:basedOn w:val="a"/>
    <w:link w:val="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har">
    <w:name w:val="머리글 Char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4">
    <w:name w:val="footer"/>
    <w:basedOn w:val="a"/>
    <w:link w:val="Char0"/>
    <w:uiPriority w:val="99"/>
    <w:unhideWhenUsed/>
    <w:rsid w:val="004A7542"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A7542"/>
  </w:style>
  <w:style w:type="paragraph" w:styleId="a5">
    <w:name w:val="No Spacing"/>
    <w:uiPriority w:val="11"/>
    <w:qFormat/>
    <w:rsid w:val="004A7542"/>
    <w:pPr>
      <w:spacing w:after="0" w:line="240" w:lineRule="auto"/>
    </w:pPr>
  </w:style>
  <w:style w:type="paragraph" w:customStyle="1" w:styleId="a6">
    <w:name w:val="그래픽"/>
    <w:basedOn w:val="a"/>
    <w:next w:val="a"/>
    <w:link w:val="a7"/>
    <w:uiPriority w:val="10"/>
    <w:qFormat/>
    <w:rsid w:val="004A7542"/>
  </w:style>
  <w:style w:type="character" w:customStyle="1" w:styleId="a7">
    <w:name w:val="그래픽 문자"/>
    <w:basedOn w:val="a0"/>
    <w:link w:val="a6"/>
    <w:uiPriority w:val="10"/>
    <w:rsid w:val="004A7542"/>
  </w:style>
  <w:style w:type="character" w:styleId="a8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Char">
    <w:name w:val="제목 5 Char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Char">
    <w:name w:val="제목 6 Char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Char">
    <w:name w:val="제목 7 Char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Char">
    <w:name w:val="제목 8 Char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9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a">
    <w:name w:val="Intense Quote"/>
    <w:basedOn w:val="a"/>
    <w:next w:val="a"/>
    <w:link w:val="Char1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har1">
    <w:name w:val="강한 인용 Char"/>
    <w:basedOn w:val="a0"/>
    <w:link w:val="aa"/>
    <w:uiPriority w:val="30"/>
    <w:semiHidden/>
    <w:rsid w:val="002D075C"/>
    <w:rPr>
      <w:i/>
      <w:iCs/>
      <w:color w:val="806000" w:themeColor="accent4" w:themeShade="80"/>
    </w:rPr>
  </w:style>
  <w:style w:type="character" w:styleId="ab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c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0">
    <w:name w:val="Body Text 3"/>
    <w:basedOn w:val="a"/>
    <w:link w:val="3Char0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2D075C"/>
    <w:rPr>
      <w:szCs w:val="16"/>
    </w:rPr>
  </w:style>
  <w:style w:type="paragraph" w:styleId="ad">
    <w:name w:val="Balloon Text"/>
    <w:basedOn w:val="a"/>
    <w:link w:val="Char2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2D075C"/>
    <w:rPr>
      <w:rFonts w:ascii="Segoe UI" w:hAnsi="Segoe UI" w:cs="Segoe UI"/>
      <w:szCs w:val="18"/>
    </w:rPr>
  </w:style>
  <w:style w:type="paragraph" w:styleId="31">
    <w:name w:val="Body Text Indent 3"/>
    <w:basedOn w:val="a"/>
    <w:link w:val="3Char1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2D075C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">
    <w:name w:val="annotation text"/>
    <w:basedOn w:val="a"/>
    <w:link w:val="Char3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f"/>
    <w:uiPriority w:val="99"/>
    <w:semiHidden/>
    <w:rsid w:val="002D075C"/>
    <w:rPr>
      <w:szCs w:val="20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2D075C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2D075C"/>
    <w:rPr>
      <w:b/>
      <w:bCs/>
      <w:szCs w:val="20"/>
    </w:rPr>
  </w:style>
  <w:style w:type="paragraph" w:styleId="af1">
    <w:name w:val="Document Map"/>
    <w:basedOn w:val="a"/>
    <w:link w:val="Char5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f1"/>
    <w:uiPriority w:val="99"/>
    <w:semiHidden/>
    <w:rsid w:val="002D075C"/>
    <w:rPr>
      <w:rFonts w:ascii="Segoe UI" w:hAnsi="Segoe UI" w:cs="Segoe UI"/>
      <w:szCs w:val="16"/>
    </w:rPr>
  </w:style>
  <w:style w:type="paragraph" w:styleId="af2">
    <w:name w:val="endnote text"/>
    <w:basedOn w:val="a"/>
    <w:link w:val="Char6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2"/>
    <w:uiPriority w:val="99"/>
    <w:semiHidden/>
    <w:rsid w:val="002D075C"/>
    <w:rPr>
      <w:szCs w:val="20"/>
    </w:rPr>
  </w:style>
  <w:style w:type="paragraph" w:styleId="af3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"/>
    <w:link w:val="Char7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4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5">
    <w:name w:val="macro"/>
    <w:link w:val="Char8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5"/>
    <w:uiPriority w:val="99"/>
    <w:semiHidden/>
    <w:rsid w:val="002D075C"/>
    <w:rPr>
      <w:rFonts w:ascii="Consolas" w:hAnsi="Consolas"/>
      <w:szCs w:val="20"/>
    </w:rPr>
  </w:style>
  <w:style w:type="paragraph" w:styleId="af6">
    <w:name w:val="Plain Text"/>
    <w:basedOn w:val="a"/>
    <w:link w:val="Char9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6"/>
    <w:uiPriority w:val="99"/>
    <w:semiHidden/>
    <w:rsid w:val="002D075C"/>
    <w:rPr>
      <w:rFonts w:ascii="Consolas" w:hAnsi="Consolas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8">
    <w:name w:val="Message Header"/>
    <w:basedOn w:val="a"/>
    <w:link w:val="Chara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hara">
    <w:name w:val="메시지 머리글 Char"/>
    <w:basedOn w:val="a0"/>
    <w:link w:val="af8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af9">
    <w:name w:val="Hyperlink"/>
    <w:basedOn w:val="a0"/>
    <w:uiPriority w:val="99"/>
    <w:unhideWhenUsed/>
    <w:rsid w:val="006462A3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646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nstnwjd2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O&#50640;&#49436;%20&#46356;&#51088;&#51064;&#54620;%20&#44628;&#45140;&#54620;%20&#51060;&#47141;&#49436;.dotx" TargetMode="External"/></Relationship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sujung mun (Krystal)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1FFD7-DCE7-467D-829A-3AD5B84C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깔끔한 이력서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zch</cp:lastModifiedBy>
  <cp:revision>2</cp:revision>
  <dcterms:created xsi:type="dcterms:W3CDTF">2019-10-14T11:01:00Z</dcterms:created>
  <dcterms:modified xsi:type="dcterms:W3CDTF">2019-10-14T11:01:00Z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